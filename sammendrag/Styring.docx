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F6C" w:rsidRDefault="00D06EE7" w:rsidP="00D06EE7">
      <w:pPr>
        <w:pStyle w:val="Title"/>
      </w:pPr>
      <w:r>
        <w:t>Styring</w:t>
      </w:r>
    </w:p>
    <w:p w:rsidR="00D06EE7" w:rsidRDefault="00D06EE7" w:rsidP="00D06EE7">
      <w:r>
        <w:t xml:space="preserve">Ulike </w:t>
      </w:r>
      <w:r w:rsidRPr="00D06EE7">
        <w:t>produkter</w:t>
      </w:r>
      <w:r>
        <w:t xml:space="preserve"> krever ulik styring!</w:t>
      </w:r>
    </w:p>
    <w:p w:rsidR="00D06EE7" w:rsidRDefault="00D06EE7" w:rsidP="00D06EE7">
      <w:r>
        <w:t>Hovedspørsmål:</w:t>
      </w:r>
    </w:p>
    <w:p w:rsidR="00D06EE7" w:rsidRDefault="00D06EE7" w:rsidP="00D06EE7">
      <w:pPr>
        <w:pStyle w:val="ListParagraph"/>
        <w:numPr>
          <w:ilvl w:val="0"/>
          <w:numId w:val="1"/>
        </w:numPr>
      </w:pPr>
      <w:r>
        <w:t>Produksjonsantallet</w:t>
      </w:r>
    </w:p>
    <w:p w:rsidR="00D06EE7" w:rsidRDefault="00D06EE7" w:rsidP="00D06EE7">
      <w:pPr>
        <w:pStyle w:val="ListParagraph"/>
        <w:numPr>
          <w:ilvl w:val="1"/>
          <w:numId w:val="1"/>
        </w:numPr>
      </w:pPr>
      <w:r>
        <w:t>Masse, serie, enstykk</w:t>
      </w:r>
    </w:p>
    <w:p w:rsidR="00D06EE7" w:rsidRDefault="00D06EE7" w:rsidP="00D06EE7">
      <w:pPr>
        <w:pStyle w:val="ListParagraph"/>
        <w:numPr>
          <w:ilvl w:val="0"/>
          <w:numId w:val="1"/>
        </w:numPr>
      </w:pPr>
      <w:r>
        <w:t>Graden av kundespesifikasjon i produktene</w:t>
      </w:r>
    </w:p>
    <w:p w:rsidR="00D06EE7" w:rsidRDefault="00D06EE7" w:rsidP="00D06EE7">
      <w:pPr>
        <w:pStyle w:val="ListParagraph"/>
        <w:numPr>
          <w:ilvl w:val="1"/>
          <w:numId w:val="1"/>
        </w:numPr>
      </w:pPr>
      <w:r>
        <w:t>Kan differensiere seg ut fra evnen til å skreddersy/tilpasse visse produkter og serviceelementer til kundenes spesifikke beho</w:t>
      </w:r>
    </w:p>
    <w:p w:rsidR="00D06EE7" w:rsidRDefault="00D06EE7" w:rsidP="00D06EE7">
      <w:pPr>
        <w:pStyle w:val="ListParagraph"/>
        <w:numPr>
          <w:ilvl w:val="0"/>
          <w:numId w:val="1"/>
        </w:numPr>
      </w:pPr>
      <w:r>
        <w:t>Styringsprinsipp (hovedleveranseform ++)</w:t>
      </w:r>
    </w:p>
    <w:p w:rsidR="00D06EE7" w:rsidRDefault="00D06EE7" w:rsidP="00D06EE7">
      <w:pPr>
        <w:pStyle w:val="ListParagraph"/>
        <w:numPr>
          <w:ilvl w:val="1"/>
          <w:numId w:val="1"/>
        </w:numPr>
      </w:pPr>
      <w:r>
        <w:t>Lagerføres/ordre</w:t>
      </w:r>
    </w:p>
    <w:p w:rsidR="00D06EE7" w:rsidRDefault="00D06EE7" w:rsidP="00D06EE7">
      <w:pPr>
        <w:pStyle w:val="ListParagraph"/>
        <w:numPr>
          <w:ilvl w:val="0"/>
          <w:numId w:val="1"/>
        </w:numPr>
      </w:pPr>
      <w:r>
        <w:t>Kundeordrens dekoblingspunkt</w:t>
      </w:r>
    </w:p>
    <w:p w:rsidR="00D06EE7" w:rsidRDefault="00D06EE7" w:rsidP="00D06EE7">
      <w:pPr>
        <w:pStyle w:val="Heading1"/>
      </w:pPr>
      <w:r>
        <w:t>Fire hovedleveranseformer:</w:t>
      </w:r>
    </w:p>
    <w:p w:rsidR="00D06EE7" w:rsidRDefault="00D06EE7" w:rsidP="00D06EE7">
      <w:pPr>
        <w:pStyle w:val="ListParagraph"/>
        <w:numPr>
          <w:ilvl w:val="0"/>
          <w:numId w:val="2"/>
        </w:numPr>
      </w:pPr>
      <w:r>
        <w:t>MTS</w:t>
      </w:r>
    </w:p>
    <w:p w:rsidR="00D06EE7" w:rsidRDefault="00D06EE7" w:rsidP="00D06EE7">
      <w:pPr>
        <w:pStyle w:val="ListParagraph"/>
        <w:numPr>
          <w:ilvl w:val="1"/>
          <w:numId w:val="2"/>
        </w:numPr>
      </w:pPr>
      <w:r>
        <w:t>Mate to stock/produsere til lager</w:t>
      </w:r>
    </w:p>
    <w:p w:rsidR="00D06EE7" w:rsidRDefault="00D06EE7" w:rsidP="00D06EE7">
      <w:pPr>
        <w:pStyle w:val="ListParagraph"/>
        <w:numPr>
          <w:ilvl w:val="1"/>
          <w:numId w:val="2"/>
        </w:numPr>
      </w:pPr>
      <w:r>
        <w:t>Leverer til kunden fra lager</w:t>
      </w:r>
    </w:p>
    <w:p w:rsidR="00D06EE7" w:rsidRDefault="00D06EE7" w:rsidP="00D06EE7">
      <w:pPr>
        <w:pStyle w:val="ListParagraph"/>
        <w:numPr>
          <w:ilvl w:val="1"/>
          <w:numId w:val="2"/>
        </w:numPr>
      </w:pPr>
      <w:r>
        <w:t>KODP: lager</w:t>
      </w:r>
    </w:p>
    <w:p w:rsidR="00D06EE7" w:rsidRDefault="00D06EE7" w:rsidP="00D06EE7">
      <w:pPr>
        <w:pStyle w:val="ListParagraph"/>
        <w:numPr>
          <w:ilvl w:val="0"/>
          <w:numId w:val="2"/>
        </w:numPr>
      </w:pPr>
      <w:r>
        <w:t>ATO</w:t>
      </w:r>
    </w:p>
    <w:p w:rsidR="00D06EE7" w:rsidRDefault="00D06EE7" w:rsidP="00D06EE7">
      <w:pPr>
        <w:pStyle w:val="ListParagraph"/>
        <w:numPr>
          <w:ilvl w:val="1"/>
          <w:numId w:val="2"/>
        </w:numPr>
      </w:pPr>
      <w:r>
        <w:t>Assemble to ordrer/montere på ordre</w:t>
      </w:r>
    </w:p>
    <w:p w:rsidR="00D06EE7" w:rsidRDefault="00D06EE7" w:rsidP="00D06EE7">
      <w:pPr>
        <w:pStyle w:val="ListParagraph"/>
        <w:numPr>
          <w:ilvl w:val="1"/>
          <w:numId w:val="2"/>
        </w:numPr>
      </w:pPr>
      <w:r>
        <w:t>Bilproduksjon (50%)</w:t>
      </w:r>
    </w:p>
    <w:p w:rsidR="00D06EE7" w:rsidRDefault="00D06EE7" w:rsidP="00D06EE7">
      <w:pPr>
        <w:pStyle w:val="ListParagraph"/>
        <w:numPr>
          <w:ilvl w:val="1"/>
          <w:numId w:val="2"/>
        </w:numPr>
      </w:pPr>
      <w:r>
        <w:t>Standardkomponenter</w:t>
      </w:r>
    </w:p>
    <w:p w:rsidR="00D06EE7" w:rsidRDefault="00D06EE7" w:rsidP="00D06EE7">
      <w:pPr>
        <w:pStyle w:val="ListParagraph"/>
        <w:numPr>
          <w:ilvl w:val="1"/>
          <w:numId w:val="2"/>
        </w:numPr>
      </w:pPr>
      <w:r>
        <w:t>KODP: produksjon/montasje</w:t>
      </w:r>
    </w:p>
    <w:p w:rsidR="00D06EE7" w:rsidRDefault="00D06EE7" w:rsidP="00D06EE7">
      <w:pPr>
        <w:pStyle w:val="ListParagraph"/>
        <w:numPr>
          <w:ilvl w:val="0"/>
          <w:numId w:val="2"/>
        </w:numPr>
      </w:pPr>
      <w:r>
        <w:t>MTO</w:t>
      </w:r>
    </w:p>
    <w:p w:rsidR="00D06EE7" w:rsidRDefault="00D06EE7" w:rsidP="00D06EE7">
      <w:pPr>
        <w:pStyle w:val="ListParagraph"/>
        <w:numPr>
          <w:ilvl w:val="1"/>
          <w:numId w:val="2"/>
        </w:numPr>
      </w:pPr>
      <w:r>
        <w:t>Make to order/produsere på ordre</w:t>
      </w:r>
    </w:p>
    <w:p w:rsidR="00D06EE7" w:rsidRDefault="00D06EE7" w:rsidP="00D06EE7">
      <w:pPr>
        <w:pStyle w:val="ListParagraph"/>
        <w:numPr>
          <w:ilvl w:val="1"/>
          <w:numId w:val="2"/>
        </w:numPr>
      </w:pPr>
      <w:r>
        <w:t>Hvet hvordan skal produsere det, men venter på ordre</w:t>
      </w:r>
    </w:p>
    <w:p w:rsidR="00D06EE7" w:rsidRDefault="00D06EE7" w:rsidP="00D06EE7">
      <w:pPr>
        <w:pStyle w:val="ListParagraph"/>
        <w:numPr>
          <w:ilvl w:val="1"/>
          <w:numId w:val="2"/>
        </w:numPr>
      </w:pPr>
      <w:r>
        <w:t>Båter</w:t>
      </w:r>
    </w:p>
    <w:p w:rsidR="00D06EE7" w:rsidRDefault="00D06EE7" w:rsidP="00D06EE7">
      <w:pPr>
        <w:pStyle w:val="ListParagraph"/>
        <w:numPr>
          <w:ilvl w:val="1"/>
          <w:numId w:val="2"/>
        </w:numPr>
      </w:pPr>
      <w:r>
        <w:t>KODP: Rett før produksjon</w:t>
      </w:r>
    </w:p>
    <w:p w:rsidR="00D06EE7" w:rsidRDefault="00D06EE7" w:rsidP="00D06EE7">
      <w:pPr>
        <w:pStyle w:val="ListParagraph"/>
        <w:numPr>
          <w:ilvl w:val="0"/>
          <w:numId w:val="2"/>
        </w:numPr>
      </w:pPr>
      <w:r>
        <w:t>ETO</w:t>
      </w:r>
    </w:p>
    <w:p w:rsidR="00D06EE7" w:rsidRDefault="00D06EE7" w:rsidP="00D06EE7">
      <w:pPr>
        <w:pStyle w:val="ListParagraph"/>
        <w:numPr>
          <w:ilvl w:val="1"/>
          <w:numId w:val="2"/>
        </w:numPr>
      </w:pPr>
      <w:r>
        <w:t>Engineer to order/konstrurere på ordre</w:t>
      </w:r>
    </w:p>
    <w:p w:rsidR="00D06EE7" w:rsidRDefault="00D06EE7" w:rsidP="00D06EE7">
      <w:pPr>
        <w:pStyle w:val="ListParagraph"/>
        <w:numPr>
          <w:ilvl w:val="1"/>
          <w:numId w:val="2"/>
        </w:numPr>
      </w:pPr>
      <w:r>
        <w:t>Supplybåt/oljerigg</w:t>
      </w:r>
    </w:p>
    <w:p w:rsidR="00D06EE7" w:rsidRDefault="00D06EE7" w:rsidP="00D06EE7">
      <w:pPr>
        <w:pStyle w:val="ListParagraph"/>
        <w:numPr>
          <w:ilvl w:val="1"/>
          <w:numId w:val="2"/>
        </w:numPr>
      </w:pPr>
      <w:r>
        <w:t>KDO: helt i start</w:t>
      </w:r>
    </w:p>
    <w:p w:rsidR="00D06EE7" w:rsidRDefault="00D06EE7" w:rsidP="00D06EE7">
      <w:pPr>
        <w:pStyle w:val="Heading1"/>
      </w:pPr>
      <w:r>
        <w:t>Kundeordrens dekoplingspunkt</w:t>
      </w:r>
    </w:p>
    <w:p w:rsidR="00D06EE7" w:rsidRDefault="00D06EE7" w:rsidP="00D06EE7">
      <w:r>
        <w:t xml:space="preserve">Kundeordrens dekoplingspunkt er det punktet i produksjonen eller materialflyten som skiller produksjon basert på ordre og produksjon basert på prognose eller ferdiglagernivå. Det er først her at produktet blir kundespesifikt. Fordel å plassere det så sent som mulig (kostnadsbesparende) samtidig som kunden opplever at det er på et tidlig stadium. </w:t>
      </w:r>
    </w:p>
    <w:p w:rsidR="00D06EE7" w:rsidRDefault="00D06EE7" w:rsidP="00D06EE7">
      <w:r>
        <w:rPr>
          <w:noProof/>
          <w:lang w:val="en-US"/>
        </w:rPr>
        <w:lastRenderedPageBreak/>
        <w:drawing>
          <wp:inline distT="0" distB="0" distL="0" distR="0" wp14:anchorId="2256A972" wp14:editId="5F505AEB">
            <wp:extent cx="5120640" cy="354671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6161" t="9828" r="18226" b="9336"/>
                    <a:stretch/>
                  </pic:blipFill>
                  <pic:spPr bwMode="auto">
                    <a:xfrm>
                      <a:off x="0" y="0"/>
                      <a:ext cx="5124538" cy="3549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6F6C" w:rsidRDefault="006C6F6C" w:rsidP="00D06EE7"/>
    <w:p w:rsidR="006C6F6C" w:rsidRDefault="006C6F6C" w:rsidP="006C6F6C">
      <w:pPr>
        <w:pStyle w:val="Heading2"/>
      </w:pPr>
      <w:r>
        <w:t>Viktige styringsprinsipp</w:t>
      </w:r>
    </w:p>
    <w:p w:rsidR="006C6F6C" w:rsidRDefault="006C6F6C" w:rsidP="006C6F6C">
      <w:pPr>
        <w:pStyle w:val="ListParagraph"/>
        <w:numPr>
          <w:ilvl w:val="0"/>
          <w:numId w:val="3"/>
        </w:numPr>
      </w:pPr>
      <w:r>
        <w:t>Syklisk produksjonsstyring</w:t>
      </w:r>
    </w:p>
    <w:p w:rsidR="006C6F6C" w:rsidRDefault="006C6F6C" w:rsidP="006C6F6C">
      <w:pPr>
        <w:pStyle w:val="ListParagraph"/>
        <w:numPr>
          <w:ilvl w:val="0"/>
          <w:numId w:val="3"/>
        </w:numPr>
      </w:pPr>
      <w:r>
        <w:t xml:space="preserve">Netto behovsstyring </w:t>
      </w:r>
      <w:r>
        <w:sym w:font="Wingdings" w:char="F0E0"/>
      </w:r>
      <w:r>
        <w:t xml:space="preserve"> ressursstyring (MRP og ERP)</w:t>
      </w:r>
    </w:p>
    <w:p w:rsidR="006C6F6C" w:rsidRPr="006C6F6C" w:rsidRDefault="006C6F6C" w:rsidP="006C6F6C">
      <w:pPr>
        <w:pStyle w:val="ListParagraph"/>
        <w:numPr>
          <w:ilvl w:val="0"/>
          <w:numId w:val="3"/>
        </w:numPr>
        <w:rPr>
          <w:lang w:val="en-US"/>
        </w:rPr>
      </w:pPr>
      <w:r w:rsidRPr="006C6F6C">
        <w:rPr>
          <w:lang w:val="en-US"/>
        </w:rPr>
        <w:t xml:space="preserve">Pull </w:t>
      </w:r>
      <w:proofErr w:type="spellStart"/>
      <w:r w:rsidRPr="006C6F6C">
        <w:rPr>
          <w:lang w:val="en-US"/>
        </w:rPr>
        <w:t>eller</w:t>
      </w:r>
      <w:proofErr w:type="spellEnd"/>
      <w:r w:rsidRPr="006C6F6C">
        <w:rPr>
          <w:lang w:val="en-US"/>
        </w:rPr>
        <w:t xml:space="preserve"> just-in-time (lean, </w:t>
      </w:r>
      <w:proofErr w:type="spellStart"/>
      <w:r w:rsidRPr="006C6F6C">
        <w:rPr>
          <w:lang w:val="en-US"/>
        </w:rPr>
        <w:t>kanban</w:t>
      </w:r>
      <w:proofErr w:type="spellEnd"/>
      <w:r w:rsidRPr="006C6F6C">
        <w:rPr>
          <w:lang w:val="en-US"/>
        </w:rPr>
        <w:t>)</w:t>
      </w:r>
    </w:p>
    <w:p w:rsidR="006C6F6C" w:rsidRDefault="006C6F6C" w:rsidP="006C6F6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Optimised</w:t>
      </w:r>
      <w:proofErr w:type="spellEnd"/>
      <w:r>
        <w:rPr>
          <w:lang w:val="en-US"/>
        </w:rPr>
        <w:t xml:space="preserve"> production </w:t>
      </w:r>
      <w:proofErr w:type="spellStart"/>
      <w:r>
        <w:rPr>
          <w:lang w:val="en-US"/>
        </w:rPr>
        <w:t>techonology</w:t>
      </w:r>
      <w:proofErr w:type="spellEnd"/>
      <w:r>
        <w:rPr>
          <w:lang w:val="en-US"/>
        </w:rPr>
        <w:t xml:space="preserve"> (OPT) (</w:t>
      </w:r>
      <w:proofErr w:type="spellStart"/>
      <w:r>
        <w:rPr>
          <w:lang w:val="en-US"/>
        </w:rPr>
        <w:t>flaskehalsstyring</w:t>
      </w:r>
      <w:proofErr w:type="spellEnd"/>
      <w:r>
        <w:rPr>
          <w:lang w:val="en-US"/>
        </w:rPr>
        <w:t>)</w:t>
      </w:r>
    </w:p>
    <w:p w:rsidR="006C6F6C" w:rsidRDefault="006C6F6C" w:rsidP="006C6F6C">
      <w:pPr>
        <w:rPr>
          <w:lang w:val="en-US"/>
        </w:rPr>
      </w:pPr>
    </w:p>
    <w:p w:rsidR="006C6F6C" w:rsidRDefault="006C6F6C" w:rsidP="006C6F6C">
      <w:pPr>
        <w:rPr>
          <w:lang w:val="en-US"/>
        </w:rPr>
      </w:pPr>
      <w:bookmarkStart w:id="0" w:name="_GoBack"/>
      <w:bookmarkEnd w:id="0"/>
    </w:p>
    <w:p w:rsidR="006C6F6C" w:rsidRDefault="006C6F6C" w:rsidP="006C6F6C">
      <w:pPr>
        <w:rPr>
          <w:lang w:val="en-US"/>
        </w:rPr>
      </w:pPr>
    </w:p>
    <w:p w:rsidR="006C6F6C" w:rsidRDefault="006C6F6C" w:rsidP="006C6F6C">
      <w:pPr>
        <w:rPr>
          <w:lang w:val="en-US"/>
        </w:rPr>
      </w:pPr>
    </w:p>
    <w:p w:rsidR="006C6F6C" w:rsidRDefault="006C6F6C" w:rsidP="006C6F6C">
      <w:pPr>
        <w:rPr>
          <w:lang w:val="en-US"/>
        </w:rPr>
      </w:pPr>
    </w:p>
    <w:p w:rsidR="006C6F6C" w:rsidRDefault="006C6F6C" w:rsidP="006C6F6C">
      <w:pPr>
        <w:rPr>
          <w:lang w:val="en-US"/>
        </w:rPr>
      </w:pPr>
    </w:p>
    <w:p w:rsidR="006C6F6C" w:rsidRDefault="006C6F6C" w:rsidP="006C6F6C">
      <w:pPr>
        <w:rPr>
          <w:lang w:val="en-US"/>
        </w:rPr>
      </w:pPr>
    </w:p>
    <w:p w:rsidR="006C6F6C" w:rsidRDefault="006C6F6C" w:rsidP="006C6F6C">
      <w:pPr>
        <w:rPr>
          <w:lang w:val="en-US"/>
        </w:rPr>
      </w:pPr>
    </w:p>
    <w:p w:rsidR="006C6F6C" w:rsidRDefault="006C6F6C" w:rsidP="006C6F6C">
      <w:pPr>
        <w:rPr>
          <w:lang w:val="en-US"/>
        </w:rPr>
      </w:pPr>
    </w:p>
    <w:p w:rsidR="006C6F6C" w:rsidRDefault="006C6F6C" w:rsidP="006C6F6C">
      <w:pPr>
        <w:rPr>
          <w:lang w:val="en-US"/>
        </w:rPr>
      </w:pPr>
    </w:p>
    <w:p w:rsidR="006C6F6C" w:rsidRDefault="006C6F6C" w:rsidP="006C6F6C">
      <w:pPr>
        <w:rPr>
          <w:lang w:val="en-US"/>
        </w:rPr>
      </w:pPr>
    </w:p>
    <w:p w:rsidR="006C6F6C" w:rsidRDefault="00903A83" w:rsidP="00903A83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Miljømessige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faktorer</w:t>
      </w:r>
      <w:proofErr w:type="spellEnd"/>
    </w:p>
    <w:p w:rsidR="00903A83" w:rsidRDefault="00903A83" w:rsidP="00903A8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Energi</w:t>
      </w:r>
      <w:proofErr w:type="spellEnd"/>
    </w:p>
    <w:p w:rsidR="00903A83" w:rsidRDefault="00903A83" w:rsidP="00903A8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Produksjon</w:t>
      </w:r>
      <w:proofErr w:type="spellEnd"/>
    </w:p>
    <w:p w:rsidR="00903A83" w:rsidRDefault="00903A83" w:rsidP="00903A8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Verdikjede</w:t>
      </w:r>
      <w:proofErr w:type="spellEnd"/>
    </w:p>
    <w:p w:rsidR="00903A83" w:rsidRDefault="00903A83" w:rsidP="00903A8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Forurensning</w:t>
      </w:r>
      <w:proofErr w:type="spellEnd"/>
    </w:p>
    <w:p w:rsidR="00903A83" w:rsidRDefault="00903A83" w:rsidP="00903A8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Vannforbruk</w:t>
      </w:r>
      <w:proofErr w:type="spellEnd"/>
    </w:p>
    <w:p w:rsidR="00903A83" w:rsidRDefault="00903A83" w:rsidP="00903A8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Farlige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substanser</w:t>
      </w:r>
      <w:proofErr w:type="spellEnd"/>
    </w:p>
    <w:p w:rsidR="00903A83" w:rsidRPr="00903A83" w:rsidRDefault="00903A83" w:rsidP="00903A83">
      <w:pPr>
        <w:pStyle w:val="ListParagraph"/>
        <w:numPr>
          <w:ilvl w:val="0"/>
          <w:numId w:val="4"/>
        </w:numPr>
      </w:pPr>
      <w:r w:rsidRPr="00903A83">
        <w:t xml:space="preserve">Ansvar i forhold til samfunn og </w:t>
      </w:r>
      <w:r>
        <w:t>naboer</w:t>
      </w:r>
    </w:p>
    <w:p w:rsidR="00903A83" w:rsidRPr="00903A83" w:rsidRDefault="00903A83" w:rsidP="00903A83">
      <w:pPr>
        <w:pStyle w:val="ListParagraph"/>
      </w:pPr>
    </w:p>
    <w:sectPr w:rsidR="00903A83" w:rsidRPr="00903A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701E7"/>
    <w:multiLevelType w:val="hybridMultilevel"/>
    <w:tmpl w:val="5E06A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5E06C9"/>
    <w:multiLevelType w:val="hybridMultilevel"/>
    <w:tmpl w:val="B5DC4A8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577D70"/>
    <w:multiLevelType w:val="hybridMultilevel"/>
    <w:tmpl w:val="2A985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760DBD"/>
    <w:multiLevelType w:val="hybridMultilevel"/>
    <w:tmpl w:val="D138F80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EE7"/>
    <w:rsid w:val="000F5335"/>
    <w:rsid w:val="006C6F6C"/>
    <w:rsid w:val="00903A83"/>
    <w:rsid w:val="00921FA2"/>
    <w:rsid w:val="009F49D0"/>
    <w:rsid w:val="00AE0309"/>
    <w:rsid w:val="00D06EE7"/>
    <w:rsid w:val="00E5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EE7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6E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F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6E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6E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06E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6E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EE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C6F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EE7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6E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F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6E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6E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06E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6E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EE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C6F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E5B1F273.dotm</Template>
  <TotalTime>0</TotalTime>
  <Pages>3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Beate</dc:creator>
  <cp:lastModifiedBy>beatehee</cp:lastModifiedBy>
  <cp:revision>2</cp:revision>
  <dcterms:created xsi:type="dcterms:W3CDTF">2011-11-25T17:43:00Z</dcterms:created>
  <dcterms:modified xsi:type="dcterms:W3CDTF">2011-11-25T17:43:00Z</dcterms:modified>
</cp:coreProperties>
</file>